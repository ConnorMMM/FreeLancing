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13979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8931"/>
        <w:gridCol w:w="5048"/>
      </w:tblGrid>
      <w:tr w:rsidR="008049DB" w14:paraId="7D1A4389" w14:textId="77777777" w:rsidTr="005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8931" w:type="dxa"/>
          </w:tcPr>
          <w:p w14:paraId="6D39BCAF" w14:textId="7C593052" w:rsidR="008049DB" w:rsidRDefault="00074EBE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73176F7" wp14:editId="72DC51F6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152400</wp:posOffset>
                      </wp:positionV>
                      <wp:extent cx="2716530" cy="714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65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2D3E4" w14:textId="4FABCB15" w:rsidR="00074EBE" w:rsidRPr="00074EBE" w:rsidRDefault="00074EBE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r w:rsidRPr="00074EB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t>TAX INVOICE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67317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4.85pt;margin-top:12pt;width:213.9pt;height:56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" filled="f" stroked="f">
                      <v:textbox style="mso-fit-shape-to-text:t">
                        <w:txbxContent>
                          <w:p w14:paraId="05F2D3E4" w14:textId="4FABCB15" w:rsidR="00074EBE" w:rsidRPr="00074EBE" w:rsidRDefault="00074E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74EBE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t>TAX 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87165" w14:textId="6A952C54" w:rsidR="008049DB" w:rsidRDefault="008049DB">
            <w:pPr>
              <w:pStyle w:val="Slogan"/>
            </w:pPr>
          </w:p>
          <w:p w14:paraId="1B3138CD" w14:textId="08E2BB6E" w:rsidR="00F4585F" w:rsidRDefault="00F4585F"/>
          <w:p w14:paraId="68A73B77" w14:textId="1EEDC703" w:rsidR="00F4585F" w:rsidRDefault="00F4585F"/>
          <w:p w14:paraId="2F3E4E56" w14:textId="50007E3B" w:rsidR="00F4585F" w:rsidRDefault="00F4585F"/>
          <w:p w14:paraId="0AAECFB5" w14:textId="6D1336F5" w:rsidR="00F4585F" w:rsidRDefault="00F4585F"/>
          <w:p w14:paraId="4515558E" w14:textId="1AA3C2C8" w:rsidR="00F4585F" w:rsidRDefault="00F4585F"/>
          <w:p w14:paraId="6E34F4ED" w14:textId="59E8D7B4" w:rsidR="00F4585F" w:rsidRDefault="003462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A29EDCE" wp14:editId="213A4775">
                      <wp:simplePos x="0" y="0"/>
                      <wp:positionH relativeFrom="column">
                        <wp:posOffset>3585102</wp:posOffset>
                      </wp:positionH>
                      <wp:positionV relativeFrom="paragraph">
                        <wp:posOffset>144888</wp:posOffset>
                      </wp:positionV>
                      <wp:extent cx="2622430" cy="7143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4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F9E00" w14:textId="74B47AAF" w:rsidR="00283156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INVOICE: #</w:t>
                                  </w:r>
                                  <w:r w:rsidR="00D74A8D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 xml:space="preserve"> 1</w:t>
                                  </w:r>
                                </w:p>
                                <w:p w14:paraId="70477EB4" w14:textId="4DD9D85F" w:rsidR="00346224" w:rsidRPr="00346224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INVOICE DATE</w:t>
                                  </w:r>
                                  <w:r w:rsidR="00346224" w:rsidRPr="0034622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 xml:space="preserve">: </w:t>
                                  </w:r>
                                  <w:r w:rsidR="00D74A8D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29</w:t>
                                  </w:r>
                                  <w:r w:rsidR="00346224" w:rsidRPr="0034622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/0</w:t>
                                  </w:r>
                                  <w:r w:rsidR="00D74A8D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9</w:t>
                                  </w:r>
                                  <w:r w:rsidR="00346224" w:rsidRPr="0034622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A29ED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82.3pt;margin-top:11.4pt;width:206.5pt;height:5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" filled="f" stroked="f">
                      <v:textbox style="mso-fit-shape-to-text:t">
                        <w:txbxContent>
                          <w:p w14:paraId="55AF9E00" w14:textId="74B47AAF" w:rsidR="00283156" w:rsidRDefault="00283156" w:rsidP="0034622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INVOICE: #</w:t>
                            </w:r>
                            <w:r w:rsidR="00D74A8D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 xml:space="preserve"> 1</w:t>
                            </w:r>
                          </w:p>
                          <w:p w14:paraId="70477EB4" w14:textId="4DD9D85F" w:rsidR="00346224" w:rsidRPr="00346224" w:rsidRDefault="00283156" w:rsidP="0034622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INVOICE DATE</w:t>
                            </w:r>
                            <w:r w:rsidR="00346224" w:rsidRPr="0034622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 xml:space="preserve">: </w:t>
                            </w:r>
                            <w:r w:rsidR="00D74A8D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29</w:t>
                            </w:r>
                            <w:r w:rsidR="00346224" w:rsidRPr="0034622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/0</w:t>
                            </w:r>
                            <w:r w:rsidR="00D74A8D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9</w:t>
                            </w:r>
                            <w:r w:rsidR="00346224" w:rsidRPr="0034622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2F9746" w14:textId="11FD38A8" w:rsidR="00285ACA" w:rsidRDefault="00D74A8D">
            <w:r>
              <w:t>Connor Mills</w:t>
            </w:r>
          </w:p>
          <w:p w14:paraId="66F11008" w14:textId="6962DA71" w:rsidR="00347B26" w:rsidRDefault="00285ACA">
            <w:r>
              <w:t>ABN 01 243</w:t>
            </w:r>
            <w:r w:rsidR="00907D61">
              <w:t>93</w:t>
            </w:r>
            <w:r>
              <w:t xml:space="preserve">7 </w:t>
            </w:r>
            <w:r w:rsidR="00907D61">
              <w:t>514</w:t>
            </w:r>
            <w:r>
              <w:t xml:space="preserve"> </w:t>
            </w:r>
            <w:r w:rsidR="00347B26">
              <w:t xml:space="preserve"> </w:t>
            </w:r>
          </w:p>
          <w:p w14:paraId="6DF31837" w14:textId="2E5ED79C" w:rsidR="008049DB" w:rsidRDefault="00347B26">
            <w:r>
              <w:t>4 Privet Drive</w:t>
            </w:r>
          </w:p>
          <w:p w14:paraId="21F4DEBB" w14:textId="1D17E75D" w:rsidR="00616194" w:rsidRDefault="00285ACA">
            <w:r>
              <w:t>Blowhard, VIC 3352</w:t>
            </w:r>
          </w:p>
          <w:p w14:paraId="67A33B5B" w14:textId="73764254" w:rsidR="008049DB" w:rsidRDefault="00EB63E3">
            <w:sdt>
              <w:sdtPr>
                <w:alias w:val="Phone:"/>
                <w:tag w:val="Phone:"/>
                <w:id w:val="-480227063"/>
                <w:placeholder>
                  <w:docPart w:val="4E27B614CDBE47D2B0AB91FFB66097D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285ACA">
              <w:t xml:space="preserve">04 </w:t>
            </w:r>
            <w:r w:rsidR="00BC0AB9">
              <w:t>9032</w:t>
            </w:r>
            <w:r w:rsidR="00BC0AB9" w:rsidRPr="00544E43">
              <w:t xml:space="preserve"> </w:t>
            </w:r>
            <w:r w:rsidR="00BC0AB9">
              <w:t>3821</w:t>
            </w:r>
          </w:p>
          <w:p w14:paraId="4A118360" w14:textId="43171591" w:rsidR="00347B26" w:rsidRDefault="00347B26"/>
        </w:tc>
        <w:tc>
          <w:tcPr>
            <w:tcW w:w="5048" w:type="dxa"/>
          </w:tcPr>
          <w:p w14:paraId="1CE9D2BE" w14:textId="743E4142" w:rsidR="008049DB" w:rsidRDefault="00347B26">
            <w:pPr>
              <w:pStyle w:val="Title"/>
            </w:pPr>
            <w:r>
              <w:t xml:space="preserve">TAX </w:t>
            </w:r>
            <w:sdt>
              <w:sdtPr>
                <w:alias w:val="Invoice:"/>
                <w:tag w:val="Invoice:"/>
                <w:id w:val="205688853"/>
                <w:placeholder>
                  <w:docPart w:val="A272E426C48945C1877E4F7A0CDF70C9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514686D5" w14:textId="77777777" w:rsidR="008049DB" w:rsidRDefault="00EB63E3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69D0FA10B1B3447999C85CB46B2C858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30531429CEC9454C8B514921C203178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19AF81FB" w14:textId="13F5DB40" w:rsidR="008049DB" w:rsidRDefault="00EB63E3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9880FD3C0043A2AD54468A920CAAE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F4585F">
              <w:t>02/08/2022</w:t>
            </w:r>
          </w:p>
        </w:tc>
      </w:tr>
      <w:tr w:rsidR="008049DB" w14:paraId="4772BE67" w14:textId="77777777" w:rsidTr="0052173E">
        <w:trPr>
          <w:trHeight w:val="1440"/>
        </w:trPr>
        <w:tc>
          <w:tcPr>
            <w:tcW w:w="8931" w:type="dxa"/>
          </w:tcPr>
          <w:p w14:paraId="739DD84D" w14:textId="55EE2A5B" w:rsidR="008049DB" w:rsidRDefault="00347B26">
            <w:pPr>
              <w:pStyle w:val="Heading3"/>
              <w:outlineLvl w:val="2"/>
            </w:pPr>
            <w:r>
              <w:t>Prepared for:</w:t>
            </w:r>
          </w:p>
          <w:p w14:paraId="097FF3CB" w14:textId="6EB444DB" w:rsidR="008049DB" w:rsidRDefault="009B2562">
            <w:r>
              <w:t>Dan Toose</w:t>
            </w:r>
          </w:p>
          <w:p w14:paraId="0CB862EE" w14:textId="73073B2A" w:rsidR="008049DB" w:rsidRDefault="007B2D28">
            <w:r>
              <w:t>JJ+</w:t>
            </w:r>
          </w:p>
          <w:p w14:paraId="7775BC1B" w14:textId="61A88F58" w:rsidR="007B2D28" w:rsidRDefault="007B2D28">
            <w:r>
              <w:t>ABN 01 278452 937</w:t>
            </w:r>
          </w:p>
          <w:p w14:paraId="18B7F012" w14:textId="3B6F060F" w:rsidR="008049DB" w:rsidRDefault="007B2D28">
            <w:r>
              <w:t>33 Mountain St</w:t>
            </w:r>
          </w:p>
          <w:p w14:paraId="6381B170" w14:textId="6BAB72FB" w:rsidR="00616194" w:rsidRDefault="007B2D28">
            <w:r>
              <w:t>Ultimo, NSW 2007</w:t>
            </w:r>
          </w:p>
          <w:p w14:paraId="255E2085" w14:textId="1DEEF3AF" w:rsidR="008049DB" w:rsidRDefault="00EB63E3">
            <w:sdt>
              <w:sdtPr>
                <w:alias w:val="Phone:"/>
                <w:tag w:val="Phone:"/>
                <w:id w:val="1061450442"/>
                <w:placeholder>
                  <w:docPart w:val="01E5B7E9CA824DA390A94020EC1FB36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7B2D28">
              <w:t>04 2832 3725</w:t>
            </w:r>
          </w:p>
          <w:p w14:paraId="0732C3B8" w14:textId="77777777" w:rsidR="00285ACA" w:rsidRDefault="00285ACA"/>
          <w:p w14:paraId="4BB09A22" w14:textId="77777777" w:rsidR="00285ACA" w:rsidRDefault="00285ACA"/>
          <w:p w14:paraId="15E656F2" w14:textId="77777777" w:rsidR="00E40C18" w:rsidRPr="00E40C18" w:rsidRDefault="00E40C18">
            <w:pPr>
              <w:rPr>
                <w:b/>
                <w:bCs/>
              </w:rPr>
            </w:pPr>
            <w:r w:rsidRPr="00E40C18">
              <w:rPr>
                <w:b/>
                <w:bCs/>
              </w:rPr>
              <w:t>Description of services:</w:t>
            </w:r>
          </w:p>
          <w:p w14:paraId="30CA6BA9" w14:textId="3F8D012B" w:rsidR="00E40C18" w:rsidRDefault="000E3713" w:rsidP="0052173E">
            <w:r>
              <w:t>Programming game systems</w:t>
            </w:r>
          </w:p>
          <w:p w14:paraId="0180F9CC" w14:textId="21436019" w:rsidR="0052173E" w:rsidRDefault="0052173E" w:rsidP="0052173E"/>
        </w:tc>
        <w:tc>
          <w:tcPr>
            <w:tcW w:w="5048" w:type="dxa"/>
          </w:tcPr>
          <w:p w14:paraId="6FE1E09C" w14:textId="2377B994" w:rsidR="008049DB" w:rsidRDefault="008049DB"/>
        </w:tc>
      </w:tr>
    </w:tbl>
    <w:tbl>
      <w:tblPr>
        <w:tblStyle w:val="GridTable1Light"/>
        <w:tblW w:w="0" w:type="auto"/>
        <w:tblInd w:w="13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3119"/>
        <w:gridCol w:w="850"/>
        <w:gridCol w:w="1559"/>
        <w:gridCol w:w="1418"/>
        <w:gridCol w:w="1417"/>
        <w:gridCol w:w="1570"/>
      </w:tblGrid>
      <w:tr w:rsidR="00285ACA" w:rsidRPr="00A94276" w14:paraId="401FC10A" w14:textId="77777777" w:rsidTr="0007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3119" w:type="dxa"/>
          </w:tcPr>
          <w:p w14:paraId="6C1437E4" w14:textId="4C52404C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Description</w:t>
            </w:r>
          </w:p>
        </w:tc>
        <w:tc>
          <w:tcPr>
            <w:tcW w:w="850" w:type="dxa"/>
          </w:tcPr>
          <w:p w14:paraId="2A712B2D" w14:textId="3AF5B308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>QTY</w:t>
            </w:r>
          </w:p>
        </w:tc>
        <w:tc>
          <w:tcPr>
            <w:tcW w:w="1559" w:type="dxa"/>
          </w:tcPr>
          <w:p w14:paraId="5EB122CF" w14:textId="556A9F70" w:rsidR="00285ACA" w:rsidRPr="00A94276" w:rsidRDefault="00285ACA">
            <w:pPr>
              <w:pStyle w:val="Heading4"/>
              <w:outlineLvl w:val="3"/>
              <w:rPr>
                <w:caps w:val="0"/>
              </w:rPr>
            </w:pPr>
            <w:r w:rsidRPr="00A94276">
              <w:rPr>
                <w:caps w:val="0"/>
              </w:rPr>
              <w:t xml:space="preserve">Unit Price </w:t>
            </w:r>
            <w:r w:rsidRPr="00A94276">
              <w:rPr>
                <w:caps w:val="0"/>
              </w:rPr>
              <w:br/>
              <w:t>(excl. GST)</w:t>
            </w:r>
          </w:p>
        </w:tc>
        <w:tc>
          <w:tcPr>
            <w:tcW w:w="1418" w:type="dxa"/>
          </w:tcPr>
          <w:p w14:paraId="688C4DA2" w14:textId="0C3037E2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 xml:space="preserve">Sub </w:t>
            </w:r>
            <w:r w:rsidR="00A94276">
              <w:rPr>
                <w:caps w:val="0"/>
              </w:rPr>
              <w:t>T</w:t>
            </w:r>
            <w:r w:rsidRPr="00A94276">
              <w:rPr>
                <w:caps w:val="0"/>
              </w:rPr>
              <w:t>otal</w:t>
            </w:r>
            <w:r w:rsidRPr="00A94276">
              <w:rPr>
                <w:caps w:val="0"/>
              </w:rPr>
              <w:br/>
              <w:t xml:space="preserve">(excl. </w:t>
            </w:r>
            <w:r w:rsidR="00A94276"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  <w:tc>
          <w:tcPr>
            <w:tcW w:w="1417" w:type="dxa"/>
          </w:tcPr>
          <w:p w14:paraId="4C913823" w14:textId="7DC8E1C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GST</w:t>
            </w:r>
            <w:r w:rsidR="00285ACA" w:rsidRPr="00A94276">
              <w:rPr>
                <w:caps w:val="0"/>
              </w:rPr>
              <w:t xml:space="preserve"> </w:t>
            </w:r>
            <w:r>
              <w:rPr>
                <w:caps w:val="0"/>
              </w:rPr>
              <w:t>A</w:t>
            </w:r>
            <w:r w:rsidR="00285ACA" w:rsidRPr="00A94276">
              <w:rPr>
                <w:caps w:val="0"/>
              </w:rPr>
              <w:t>mount</w:t>
            </w:r>
          </w:p>
        </w:tc>
        <w:tc>
          <w:tcPr>
            <w:tcW w:w="1570" w:type="dxa"/>
          </w:tcPr>
          <w:p w14:paraId="7A2387DA" w14:textId="52686E2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A</w:t>
            </w:r>
            <w:r w:rsidRPr="00A94276">
              <w:rPr>
                <w:caps w:val="0"/>
              </w:rPr>
              <w:t xml:space="preserve">mount </w:t>
            </w:r>
            <w:r>
              <w:rPr>
                <w:caps w:val="0"/>
              </w:rPr>
              <w:t>P</w:t>
            </w:r>
            <w:r w:rsidRPr="00A94276">
              <w:rPr>
                <w:caps w:val="0"/>
              </w:rPr>
              <w:t>ayable</w:t>
            </w:r>
            <w:r w:rsidRPr="00A94276">
              <w:rPr>
                <w:caps w:val="0"/>
              </w:rPr>
              <w:br/>
              <w:t>(</w:t>
            </w:r>
            <w:r w:rsidRPr="00A94276">
              <w:rPr>
                <w:rFonts w:asciiTheme="minorHAnsi" w:hAnsiTheme="minorHAnsi" w:cstheme="minorHAnsi"/>
                <w:caps w:val="0"/>
              </w:rPr>
              <w:t>inc</w:t>
            </w:r>
            <w:r>
              <w:rPr>
                <w:rFonts w:asciiTheme="minorHAnsi" w:hAnsiTheme="minorHAnsi" w:cstheme="minorHAnsi"/>
                <w:caps w:val="0"/>
              </w:rPr>
              <w:t>l</w:t>
            </w:r>
            <w:r w:rsidRPr="00A94276">
              <w:rPr>
                <w:caps w:val="0"/>
              </w:rPr>
              <w:t xml:space="preserve">. </w:t>
            </w:r>
            <w:r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</w:tr>
      <w:tr w:rsidR="00285ACA" w:rsidRPr="00A94276" w14:paraId="1358AD85" w14:textId="77777777" w:rsidTr="00074EBE">
        <w:tc>
          <w:tcPr>
            <w:tcW w:w="3119" w:type="dxa"/>
          </w:tcPr>
          <w:p w14:paraId="1D3D6671" w14:textId="6A55150B" w:rsidR="00285ACA" w:rsidRPr="00A94276" w:rsidRDefault="00FB0600" w:rsidP="00A94276">
            <w:pPr>
              <w:pStyle w:val="Quantity"/>
              <w:jc w:val="left"/>
            </w:pPr>
            <w:r>
              <w:t>Labor (per hour)</w:t>
            </w:r>
          </w:p>
        </w:tc>
        <w:tc>
          <w:tcPr>
            <w:tcW w:w="850" w:type="dxa"/>
          </w:tcPr>
          <w:p w14:paraId="672B5BDA" w14:textId="5714BF2D" w:rsidR="00285ACA" w:rsidRPr="00A94276" w:rsidRDefault="00FB0600">
            <w:r>
              <w:t>192</w:t>
            </w:r>
          </w:p>
        </w:tc>
        <w:tc>
          <w:tcPr>
            <w:tcW w:w="1559" w:type="dxa"/>
          </w:tcPr>
          <w:p w14:paraId="578FAD4E" w14:textId="43B27827" w:rsidR="00285ACA" w:rsidRPr="00A94276" w:rsidRDefault="0052173E" w:rsidP="005619C0">
            <w:pPr>
              <w:jc w:val="right"/>
            </w:pPr>
            <w:r>
              <w:t>$</w:t>
            </w:r>
            <w:r w:rsidR="00FB0600">
              <w:t>60</w:t>
            </w:r>
            <w:r w:rsidR="005619C0">
              <w:t>.00</w:t>
            </w:r>
          </w:p>
        </w:tc>
        <w:tc>
          <w:tcPr>
            <w:tcW w:w="1418" w:type="dxa"/>
          </w:tcPr>
          <w:p w14:paraId="17CDC5B2" w14:textId="15038F6E" w:rsidR="00285ACA" w:rsidRPr="00A94276" w:rsidRDefault="0052173E" w:rsidP="005619C0">
            <w:pPr>
              <w:pStyle w:val="Amount"/>
            </w:pPr>
            <w:r>
              <w:t>$</w:t>
            </w:r>
            <w:r w:rsidR="00FB0600">
              <w:t>11,520</w:t>
            </w:r>
            <w:r w:rsidR="005619C0">
              <w:t>.00</w:t>
            </w:r>
          </w:p>
        </w:tc>
        <w:tc>
          <w:tcPr>
            <w:tcW w:w="1417" w:type="dxa"/>
          </w:tcPr>
          <w:p w14:paraId="3DF86247" w14:textId="060F4C53" w:rsidR="00285ACA" w:rsidRPr="00A94276" w:rsidRDefault="0052173E" w:rsidP="005619C0">
            <w:pPr>
              <w:pStyle w:val="Amount"/>
            </w:pPr>
            <w:r>
              <w:t>$</w:t>
            </w:r>
            <w:r w:rsidR="00FB0600">
              <w:t>1,152</w:t>
            </w:r>
            <w:r w:rsidR="005619C0">
              <w:t>.00</w:t>
            </w:r>
          </w:p>
        </w:tc>
        <w:tc>
          <w:tcPr>
            <w:tcW w:w="1570" w:type="dxa"/>
          </w:tcPr>
          <w:p w14:paraId="7CDF0891" w14:textId="740C939D" w:rsidR="00285ACA" w:rsidRPr="00A94276" w:rsidRDefault="0052173E" w:rsidP="005619C0">
            <w:pPr>
              <w:pStyle w:val="Amount"/>
            </w:pPr>
            <w:r>
              <w:t>$</w:t>
            </w:r>
            <w:r w:rsidR="00FB0600">
              <w:t>12,672</w:t>
            </w:r>
            <w:r w:rsidR="005619C0">
              <w:t>.00</w:t>
            </w:r>
          </w:p>
        </w:tc>
      </w:tr>
      <w:tr w:rsidR="00285ACA" w:rsidRPr="00A94276" w14:paraId="2250BC36" w14:textId="77777777" w:rsidTr="00074EBE">
        <w:tc>
          <w:tcPr>
            <w:tcW w:w="3119" w:type="dxa"/>
          </w:tcPr>
          <w:p w14:paraId="211E21BC" w14:textId="6E6F6E48" w:rsidR="00285ACA" w:rsidRPr="00A94276" w:rsidRDefault="00146A19" w:rsidP="00A94276">
            <w:pPr>
              <w:pStyle w:val="Quantity"/>
              <w:jc w:val="left"/>
            </w:pPr>
            <w:r>
              <w:t>Licensing</w:t>
            </w:r>
            <w:r w:rsidR="00FB0600">
              <w:t xml:space="preserve"> Expenses</w:t>
            </w:r>
            <w:r w:rsidR="00D74A8D">
              <w:t xml:space="preserve"> (per month)</w:t>
            </w:r>
          </w:p>
        </w:tc>
        <w:tc>
          <w:tcPr>
            <w:tcW w:w="850" w:type="dxa"/>
          </w:tcPr>
          <w:p w14:paraId="335CC813" w14:textId="3B17CBE3" w:rsidR="00285ACA" w:rsidRPr="00A94276" w:rsidRDefault="00D74A8D">
            <w:r>
              <w:t>2</w:t>
            </w:r>
          </w:p>
        </w:tc>
        <w:tc>
          <w:tcPr>
            <w:tcW w:w="1559" w:type="dxa"/>
          </w:tcPr>
          <w:p w14:paraId="1C00EF6F" w14:textId="4679C202" w:rsidR="00285ACA" w:rsidRPr="00A94276" w:rsidRDefault="00FB0600" w:rsidP="005619C0">
            <w:pPr>
              <w:jc w:val="right"/>
            </w:pPr>
            <w:r>
              <w:t>$</w:t>
            </w:r>
            <w:r w:rsidR="00D74A8D">
              <w:t>5</w:t>
            </w:r>
            <w:r w:rsidR="005619C0">
              <w:t>9.99</w:t>
            </w:r>
          </w:p>
        </w:tc>
        <w:tc>
          <w:tcPr>
            <w:tcW w:w="1418" w:type="dxa"/>
          </w:tcPr>
          <w:p w14:paraId="046879FC" w14:textId="0F4E992A" w:rsidR="00285ACA" w:rsidRPr="00A94276" w:rsidRDefault="00D74A8D" w:rsidP="005619C0">
            <w:pPr>
              <w:pStyle w:val="Amount"/>
            </w:pPr>
            <w:r>
              <w:t>$</w:t>
            </w:r>
            <w:r w:rsidR="005619C0">
              <w:t>119.98</w:t>
            </w:r>
          </w:p>
        </w:tc>
        <w:tc>
          <w:tcPr>
            <w:tcW w:w="1417" w:type="dxa"/>
          </w:tcPr>
          <w:p w14:paraId="6AEE34E6" w14:textId="0B39CE97" w:rsidR="00285ACA" w:rsidRPr="00A94276" w:rsidRDefault="00D74A8D" w:rsidP="005619C0">
            <w:pPr>
              <w:pStyle w:val="Amount"/>
            </w:pPr>
            <w:r>
              <w:t>$1</w:t>
            </w:r>
            <w:r w:rsidR="005619C0">
              <w:t>1.99</w:t>
            </w:r>
          </w:p>
        </w:tc>
        <w:tc>
          <w:tcPr>
            <w:tcW w:w="1570" w:type="dxa"/>
          </w:tcPr>
          <w:p w14:paraId="4F704D42" w14:textId="53BFAA6A" w:rsidR="00285ACA" w:rsidRPr="00A94276" w:rsidRDefault="00D74A8D" w:rsidP="005619C0">
            <w:pPr>
              <w:pStyle w:val="Amount"/>
            </w:pPr>
            <w:r>
              <w:t>$1</w:t>
            </w:r>
            <w:r w:rsidR="005619C0">
              <w:t>31</w:t>
            </w:r>
            <w:r>
              <w:t>.</w:t>
            </w:r>
            <w:r w:rsidR="005619C0">
              <w:t>97</w:t>
            </w: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17"/>
        <w:gridCol w:w="6688"/>
        <w:gridCol w:w="1570"/>
      </w:tblGrid>
      <w:tr w:rsidR="008049DB" w:rsidRPr="00A94276" w14:paraId="6769E861" w14:textId="77777777" w:rsidTr="00A9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40151B4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21A85609" w14:textId="3C0C90F5" w:rsidR="008049DB" w:rsidRPr="00A94276" w:rsidRDefault="00A94276">
            <w:pPr>
              <w:pStyle w:val="Heading2"/>
              <w:spacing w:line="264" w:lineRule="auto"/>
              <w:outlineLvl w:val="1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GST</w:t>
            </w:r>
          </w:p>
        </w:tc>
        <w:tc>
          <w:tcPr>
            <w:tcW w:w="157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F96379" w14:textId="7C2DB88D" w:rsidR="008049DB" w:rsidRPr="0052173E" w:rsidRDefault="0052173E" w:rsidP="005619C0">
            <w:pPr>
              <w:pStyle w:val="Amount"/>
              <w:spacing w:line="264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</w:t>
            </w:r>
            <w:r w:rsidR="00D74A8D">
              <w:rPr>
                <w:b w:val="0"/>
                <w:bCs w:val="0"/>
              </w:rPr>
              <w:t>1,1</w:t>
            </w:r>
            <w:r w:rsidR="005619C0">
              <w:rPr>
                <w:b w:val="0"/>
                <w:bCs w:val="0"/>
              </w:rPr>
              <w:t>63</w:t>
            </w:r>
            <w:r>
              <w:rPr>
                <w:b w:val="0"/>
                <w:bCs w:val="0"/>
              </w:rPr>
              <w:t>.</w:t>
            </w:r>
            <w:r w:rsidR="005619C0">
              <w:rPr>
                <w:b w:val="0"/>
                <w:bCs w:val="0"/>
              </w:rPr>
              <w:t>99</w:t>
            </w:r>
          </w:p>
        </w:tc>
      </w:tr>
      <w:tr w:rsidR="008049DB" w:rsidRPr="00A94276" w14:paraId="74AEAAF4" w14:textId="77777777" w:rsidTr="00A94276">
        <w:tc>
          <w:tcPr>
            <w:tcW w:w="1817" w:type="dxa"/>
          </w:tcPr>
          <w:p w14:paraId="6504BFC1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023D4C3F" w14:textId="2A4D178E" w:rsidR="008049DB" w:rsidRPr="00A94276" w:rsidRDefault="00A94276">
            <w:pPr>
              <w:pStyle w:val="Heading2"/>
              <w:spacing w:line="264" w:lineRule="auto"/>
              <w:outlineLvl w:val="1"/>
              <w:rPr>
                <w:caps w:val="0"/>
              </w:rPr>
            </w:pPr>
            <w:r>
              <w:rPr>
                <w:caps w:val="0"/>
              </w:rPr>
              <w:t>T</w:t>
            </w:r>
            <w:r w:rsidRPr="00A94276">
              <w:rPr>
                <w:caps w:val="0"/>
              </w:rPr>
              <w:t xml:space="preserve">otal incl. </w:t>
            </w:r>
            <w:r>
              <w:rPr>
                <w:caps w:val="0"/>
              </w:rPr>
              <w:t>GST</w:t>
            </w:r>
          </w:p>
        </w:tc>
        <w:tc>
          <w:tcPr>
            <w:tcW w:w="15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A2CD67" w14:textId="367F538D" w:rsidR="008049DB" w:rsidRPr="00C87727" w:rsidRDefault="0052173E" w:rsidP="005619C0">
            <w:pPr>
              <w:pStyle w:val="Amount"/>
              <w:spacing w:line="264" w:lineRule="auto"/>
              <w:rPr>
                <w:b/>
                <w:bCs/>
              </w:rPr>
            </w:pPr>
            <w:r w:rsidRPr="00C87727">
              <w:rPr>
                <w:b/>
                <w:bCs/>
              </w:rPr>
              <w:t>$</w:t>
            </w:r>
            <w:r w:rsidR="00D74A8D" w:rsidRPr="00C87727">
              <w:rPr>
                <w:b/>
                <w:bCs/>
              </w:rPr>
              <w:t>12</w:t>
            </w:r>
            <w:r w:rsidRPr="00C87727">
              <w:rPr>
                <w:b/>
                <w:bCs/>
              </w:rPr>
              <w:t>,</w:t>
            </w:r>
            <w:r w:rsidR="005619C0">
              <w:rPr>
                <w:b/>
                <w:bCs/>
              </w:rPr>
              <w:t>803</w:t>
            </w:r>
            <w:r w:rsidRPr="00C87727">
              <w:rPr>
                <w:b/>
                <w:bCs/>
              </w:rPr>
              <w:t>.</w:t>
            </w:r>
            <w:r w:rsidR="005619C0">
              <w:rPr>
                <w:b/>
                <w:bCs/>
              </w:rPr>
              <w:t>97</w:t>
            </w:r>
          </w:p>
        </w:tc>
      </w:tr>
    </w:tbl>
    <w:p w14:paraId="736F223C" w14:textId="58699EB2" w:rsidR="00A94276" w:rsidRDefault="00A94276">
      <w:pPr>
        <w:pStyle w:val="Instructions"/>
      </w:pPr>
    </w:p>
    <w:p w14:paraId="429B23DA" w14:textId="77777777" w:rsidR="00A94276" w:rsidRDefault="00A94276">
      <w:pPr>
        <w:pStyle w:val="Instructions"/>
      </w:pPr>
    </w:p>
    <w:p w14:paraId="5085276A" w14:textId="56394732" w:rsidR="008049DB" w:rsidRPr="00E40C18" w:rsidRDefault="00E40C18" w:rsidP="00074EBE">
      <w:pPr>
        <w:pStyle w:val="Instructions"/>
        <w:ind w:left="142"/>
        <w:rPr>
          <w:b/>
          <w:bCs/>
        </w:rPr>
      </w:pPr>
      <w:r w:rsidRPr="00E40C18">
        <w:rPr>
          <w:b/>
          <w:bCs/>
        </w:rPr>
        <w:t>Payment Terms</w:t>
      </w:r>
    </w:p>
    <w:p w14:paraId="6E6D2087" w14:textId="418BA382" w:rsidR="00E40C18" w:rsidRDefault="00E40C18" w:rsidP="00074EBE">
      <w:pPr>
        <w:pStyle w:val="Instructions"/>
        <w:ind w:left="142"/>
      </w:pPr>
      <w:r>
        <w:t>Total due amount should be paid within 30 days from the date of this invoice by bank transfer to the following account details:</w:t>
      </w:r>
    </w:p>
    <w:p w14:paraId="250C9B5A" w14:textId="77777777" w:rsidR="00E40C18" w:rsidRDefault="00E40C18" w:rsidP="00074EBE">
      <w:pPr>
        <w:pStyle w:val="Instructions"/>
        <w:ind w:left="142"/>
      </w:pPr>
    </w:p>
    <w:p w14:paraId="0B70E6F8" w14:textId="3AF29212" w:rsidR="007819FB" w:rsidRDefault="00E40C18" w:rsidP="00074EBE">
      <w:pPr>
        <w:pStyle w:val="Instructions"/>
        <w:ind w:left="142"/>
      </w:pPr>
      <w:r>
        <w:t xml:space="preserve">Account Name: </w:t>
      </w:r>
      <w:r w:rsidR="00B525DE">
        <w:t>Connor Mills</w:t>
      </w:r>
    </w:p>
    <w:p w14:paraId="00F2B00B" w14:textId="592C2161" w:rsidR="00E40C18" w:rsidRDefault="00E40C18" w:rsidP="00074EBE">
      <w:pPr>
        <w:pStyle w:val="Instructions"/>
        <w:ind w:left="142"/>
      </w:pPr>
      <w:r>
        <w:t xml:space="preserve">BSB: </w:t>
      </w:r>
      <w:r w:rsidR="009C41DF">
        <w:t>68</w:t>
      </w:r>
      <w:r>
        <w:t>3-</w:t>
      </w:r>
      <w:r w:rsidR="009C41DF">
        <w:t>71</w:t>
      </w:r>
      <w:r>
        <w:t>6</w:t>
      </w:r>
    </w:p>
    <w:p w14:paraId="64533C2E" w14:textId="18B293C1" w:rsidR="00E40C18" w:rsidRDefault="00E40C18" w:rsidP="00074EBE">
      <w:pPr>
        <w:pStyle w:val="Instructions"/>
        <w:ind w:left="142"/>
      </w:pPr>
      <w:r>
        <w:t>Account Number: 5</w:t>
      </w:r>
      <w:r w:rsidR="009C41DF">
        <w:t>902</w:t>
      </w:r>
      <w:r>
        <w:t xml:space="preserve"> </w:t>
      </w:r>
      <w:r w:rsidR="009C41DF">
        <w:t>0231</w:t>
      </w:r>
    </w:p>
    <w:p w14:paraId="46BBF6C3" w14:textId="7638FDDB" w:rsidR="00E40C18" w:rsidRDefault="00E40C18" w:rsidP="00074EBE">
      <w:pPr>
        <w:pStyle w:val="Instructions"/>
        <w:ind w:left="142"/>
      </w:pPr>
      <w:r>
        <w:t xml:space="preserve">Reference: </w:t>
      </w:r>
      <w:r w:rsidR="009C41DF">
        <w:t>1</w:t>
      </w:r>
    </w:p>
    <w:p w14:paraId="0500C14B" w14:textId="77777777" w:rsidR="00E40C18" w:rsidRDefault="00E40C18" w:rsidP="00074EBE">
      <w:pPr>
        <w:pStyle w:val="Instructions"/>
        <w:ind w:left="142"/>
      </w:pPr>
    </w:p>
    <w:p w14:paraId="3E067A13" w14:textId="77777777" w:rsidR="007819FB" w:rsidRDefault="007819FB" w:rsidP="00074EBE">
      <w:pPr>
        <w:pStyle w:val="Instructions"/>
        <w:ind w:left="142"/>
      </w:pPr>
    </w:p>
    <w:p w14:paraId="1F45DBBC" w14:textId="398A91B6" w:rsidR="008049DB" w:rsidRPr="00544E43" w:rsidRDefault="00EB63E3" w:rsidP="00074EBE">
      <w:pPr>
        <w:pStyle w:val="Instructions"/>
        <w:spacing w:before="600"/>
        <w:ind w:left="142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6FB52BE3BE38426E8088BE7CCE21FFE3"/>
          </w:placeholder>
          <w:temporary/>
          <w:showingPlcHdr/>
          <w15:appearance w15:val="hidden"/>
        </w:sdtPr>
        <w:sdtEndPr/>
        <w:sdtContent>
          <w:r w:rsidR="00616194" w:rsidRPr="00544E43">
            <w:t>If you have any questions concerning this invoice</w:t>
          </w:r>
        </w:sdtContent>
      </w:sdt>
      <w:r w:rsidR="00616194" w:rsidRPr="00544E43">
        <w:t>,</w:t>
      </w:r>
      <w:r w:rsidR="00B525DE">
        <w:t xml:space="preserve"> Connor Mills</w:t>
      </w:r>
      <w:r w:rsidR="00616194" w:rsidRPr="00544E43">
        <w:t xml:space="preserve">, </w:t>
      </w:r>
      <w:r w:rsidR="007819FB" w:rsidRPr="00544E43">
        <w:t xml:space="preserve">04 </w:t>
      </w:r>
      <w:r w:rsidR="00BC0AB9">
        <w:t>9032</w:t>
      </w:r>
      <w:r w:rsidR="007819FB" w:rsidRPr="00544E43">
        <w:t xml:space="preserve"> </w:t>
      </w:r>
      <w:r w:rsidR="00BC0AB9">
        <w:t>3821</w:t>
      </w:r>
      <w:r w:rsidR="00616194" w:rsidRPr="00544E43">
        <w:t xml:space="preserve">, </w:t>
      </w:r>
      <w:r w:rsidR="00B525DE">
        <w:t>ConnorMills</w:t>
      </w:r>
      <w:r w:rsidR="007819FB" w:rsidRPr="00544E43">
        <w:t>@</w:t>
      </w:r>
      <w:r w:rsidR="00B525DE">
        <w:t>gmail</w:t>
      </w:r>
      <w:r w:rsidR="007819FB" w:rsidRPr="00544E43">
        <w:t>.com</w:t>
      </w:r>
    </w:p>
    <w:p w14:paraId="560B870C" w14:textId="09414195" w:rsidR="00837ECD" w:rsidRDefault="00EB63E3" w:rsidP="00E40C18">
      <w:pPr>
        <w:pStyle w:val="ThankYou"/>
        <w:spacing w:before="240"/>
      </w:pPr>
      <w:sdt>
        <w:sdtPr>
          <w:alias w:val="Thank your for your business:"/>
          <w:tag w:val="Thank your for your business:"/>
          <w:id w:val="1216170115"/>
          <w:placeholder>
            <w:docPart w:val="184D010968734E52B2C60C7D94A487E6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p w14:paraId="277DA44F" w14:textId="1A152080" w:rsidR="00074EBE" w:rsidRDefault="00074EBE" w:rsidP="00074EBE"/>
    <w:p w14:paraId="378C9203" w14:textId="26CA49D1" w:rsidR="00074EBE" w:rsidRDefault="00074EBE" w:rsidP="00074EBE"/>
    <w:p w14:paraId="397EB0C4" w14:textId="4C5020E0" w:rsidR="00074EBE" w:rsidRDefault="00074EBE" w:rsidP="00074EBE"/>
    <w:p w14:paraId="390A0AC4" w14:textId="77777777" w:rsidR="00074EBE" w:rsidRPr="00074EBE" w:rsidRDefault="00074EBE" w:rsidP="00074EBE"/>
    <w:sectPr w:rsidR="00074EBE" w:rsidRPr="00074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EBF4" w14:textId="77777777" w:rsidR="00EB63E3" w:rsidRDefault="00EB63E3">
      <w:pPr>
        <w:spacing w:line="240" w:lineRule="auto"/>
      </w:pPr>
      <w:r>
        <w:separator/>
      </w:r>
    </w:p>
  </w:endnote>
  <w:endnote w:type="continuationSeparator" w:id="0">
    <w:p w14:paraId="319B5D5C" w14:textId="77777777" w:rsidR="00EB63E3" w:rsidRDefault="00EB6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2FE4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47389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7C7D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45C4" w14:textId="77777777" w:rsidR="00EB63E3" w:rsidRDefault="00EB63E3">
      <w:pPr>
        <w:spacing w:line="240" w:lineRule="auto"/>
      </w:pPr>
      <w:r>
        <w:separator/>
      </w:r>
    </w:p>
  </w:footnote>
  <w:footnote w:type="continuationSeparator" w:id="0">
    <w:p w14:paraId="454DD723" w14:textId="77777777" w:rsidR="00EB63E3" w:rsidRDefault="00EB6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520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FD7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EB07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055AF8"/>
    <w:rsid w:val="00074EBE"/>
    <w:rsid w:val="00097FC8"/>
    <w:rsid w:val="000E3713"/>
    <w:rsid w:val="00146A19"/>
    <w:rsid w:val="002558FA"/>
    <w:rsid w:val="00283156"/>
    <w:rsid w:val="00285ACA"/>
    <w:rsid w:val="00323F56"/>
    <w:rsid w:val="00346224"/>
    <w:rsid w:val="00347B26"/>
    <w:rsid w:val="003667F4"/>
    <w:rsid w:val="0052173E"/>
    <w:rsid w:val="00544E43"/>
    <w:rsid w:val="005619C0"/>
    <w:rsid w:val="00616194"/>
    <w:rsid w:val="006A3739"/>
    <w:rsid w:val="007577D4"/>
    <w:rsid w:val="007819FB"/>
    <w:rsid w:val="00793AFB"/>
    <w:rsid w:val="007B2D28"/>
    <w:rsid w:val="007D3668"/>
    <w:rsid w:val="008049DB"/>
    <w:rsid w:val="00813F5E"/>
    <w:rsid w:val="00837ECD"/>
    <w:rsid w:val="00907574"/>
    <w:rsid w:val="00907D61"/>
    <w:rsid w:val="00934F6F"/>
    <w:rsid w:val="00966901"/>
    <w:rsid w:val="00981A82"/>
    <w:rsid w:val="009B2562"/>
    <w:rsid w:val="009C41DF"/>
    <w:rsid w:val="00A93410"/>
    <w:rsid w:val="00A94276"/>
    <w:rsid w:val="00B525DE"/>
    <w:rsid w:val="00B76A92"/>
    <w:rsid w:val="00BB4862"/>
    <w:rsid w:val="00BB7566"/>
    <w:rsid w:val="00BC0AB9"/>
    <w:rsid w:val="00BF2506"/>
    <w:rsid w:val="00C3067E"/>
    <w:rsid w:val="00C42698"/>
    <w:rsid w:val="00C87727"/>
    <w:rsid w:val="00CB0361"/>
    <w:rsid w:val="00CE7F7E"/>
    <w:rsid w:val="00CF07F2"/>
    <w:rsid w:val="00CF63CA"/>
    <w:rsid w:val="00D20814"/>
    <w:rsid w:val="00D74A8D"/>
    <w:rsid w:val="00D934CD"/>
    <w:rsid w:val="00E40C18"/>
    <w:rsid w:val="00E9657B"/>
    <w:rsid w:val="00EB63E3"/>
    <w:rsid w:val="00F4585F"/>
    <w:rsid w:val="00F508DD"/>
    <w:rsid w:val="00F525E2"/>
    <w:rsid w:val="00FB0600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56E8"/>
  <w15:chartTrackingRefBased/>
  <w15:docId w15:val="{EC64BF07-79FA-47AE-8515-3F30140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y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7B614CDBE47D2B0AB91FFB660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9AEE-CC77-420F-9ACA-E6AF1D7B021C}"/>
      </w:docPartPr>
      <w:docPartBody>
        <w:p w:rsidR="00AE06C3" w:rsidRDefault="00C10A6F">
          <w:pPr>
            <w:pStyle w:val="4E27B614CDBE47D2B0AB91FFB66097D1"/>
          </w:pPr>
          <w:r>
            <w:t>Phone:</w:t>
          </w:r>
        </w:p>
      </w:docPartBody>
    </w:docPart>
    <w:docPart>
      <w:docPartPr>
        <w:name w:val="A272E426C48945C1877E4F7A0CDF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C235D-DA33-4FE9-B04F-6303197CF7BE}"/>
      </w:docPartPr>
      <w:docPartBody>
        <w:p w:rsidR="00AE06C3" w:rsidRDefault="00C10A6F">
          <w:pPr>
            <w:pStyle w:val="A272E426C48945C1877E4F7A0CDF70C9"/>
          </w:pPr>
          <w:r>
            <w:t>INVOICE</w:t>
          </w:r>
        </w:p>
      </w:docPartBody>
    </w:docPart>
    <w:docPart>
      <w:docPartPr>
        <w:name w:val="69D0FA10B1B3447999C85CB46B2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E22B-3491-4782-ACA6-A3393C66F66E}"/>
      </w:docPartPr>
      <w:docPartBody>
        <w:p w:rsidR="00AE06C3" w:rsidRDefault="00C10A6F">
          <w:pPr>
            <w:pStyle w:val="69D0FA10B1B3447999C85CB46B2C8584"/>
          </w:pPr>
          <w:r>
            <w:t>Invoice #</w:t>
          </w:r>
        </w:p>
      </w:docPartBody>
    </w:docPart>
    <w:docPart>
      <w:docPartPr>
        <w:name w:val="30531429CEC9454C8B514921C203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7EB2-ED2B-4998-BD7B-CB54BBD26033}"/>
      </w:docPartPr>
      <w:docPartBody>
        <w:p w:rsidR="00AE06C3" w:rsidRDefault="00C10A6F">
          <w:pPr>
            <w:pStyle w:val="30531429CEC9454C8B514921C2031781"/>
          </w:pPr>
          <w:r>
            <w:t>100</w:t>
          </w:r>
        </w:p>
      </w:docPartBody>
    </w:docPart>
    <w:docPart>
      <w:docPartPr>
        <w:name w:val="D79880FD3C0043A2AD54468A920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4BD08-399A-4172-918F-F71560DBDD81}"/>
      </w:docPartPr>
      <w:docPartBody>
        <w:p w:rsidR="00AE06C3" w:rsidRDefault="00C10A6F">
          <w:pPr>
            <w:pStyle w:val="D79880FD3C0043A2AD54468A920CAAEC"/>
          </w:pPr>
          <w:r>
            <w:t>Date:</w:t>
          </w:r>
        </w:p>
      </w:docPartBody>
    </w:docPart>
    <w:docPart>
      <w:docPartPr>
        <w:name w:val="01E5B7E9CA824DA390A94020EC1FB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69C77-AB15-4DBC-8508-CCB08E83EAF5}"/>
      </w:docPartPr>
      <w:docPartBody>
        <w:p w:rsidR="00AE06C3" w:rsidRDefault="00C10A6F">
          <w:pPr>
            <w:pStyle w:val="01E5B7E9CA824DA390A94020EC1FB368"/>
          </w:pPr>
          <w:r>
            <w:t>Phone:</w:t>
          </w:r>
        </w:p>
      </w:docPartBody>
    </w:docPart>
    <w:docPart>
      <w:docPartPr>
        <w:name w:val="6FB52BE3BE38426E8088BE7CCE21F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B5FD-0C42-48C2-9864-0084CC42FBD2}"/>
      </w:docPartPr>
      <w:docPartBody>
        <w:p w:rsidR="00AE06C3" w:rsidRDefault="00C10A6F">
          <w:pPr>
            <w:pStyle w:val="6FB52BE3BE38426E8088BE7CCE21FFE3"/>
          </w:pPr>
          <w:r>
            <w:t>If you have any questions concerning this invoice</w:t>
          </w:r>
        </w:p>
      </w:docPartBody>
    </w:docPart>
    <w:docPart>
      <w:docPartPr>
        <w:name w:val="184D010968734E52B2C60C7D94A4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293C-4EAF-4C83-970D-2671AE4C0A51}"/>
      </w:docPartPr>
      <w:docPartBody>
        <w:p w:rsidR="00AE06C3" w:rsidRDefault="00C10A6F">
          <w:pPr>
            <w:pStyle w:val="184D010968734E52B2C60C7D94A487E6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B"/>
    <w:rsid w:val="000A2863"/>
    <w:rsid w:val="00123FB6"/>
    <w:rsid w:val="0035255E"/>
    <w:rsid w:val="003F00DB"/>
    <w:rsid w:val="00AE06C3"/>
    <w:rsid w:val="00C10A6F"/>
    <w:rsid w:val="00D3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7B614CDBE47D2B0AB91FFB66097D1">
    <w:name w:val="4E27B614CDBE47D2B0AB91FFB66097D1"/>
  </w:style>
  <w:style w:type="paragraph" w:customStyle="1" w:styleId="A272E426C48945C1877E4F7A0CDF70C9">
    <w:name w:val="A272E426C48945C1877E4F7A0CDF70C9"/>
  </w:style>
  <w:style w:type="paragraph" w:customStyle="1" w:styleId="69D0FA10B1B3447999C85CB46B2C8584">
    <w:name w:val="69D0FA10B1B3447999C85CB46B2C8584"/>
  </w:style>
  <w:style w:type="paragraph" w:customStyle="1" w:styleId="30531429CEC9454C8B514921C2031781">
    <w:name w:val="30531429CEC9454C8B514921C2031781"/>
  </w:style>
  <w:style w:type="paragraph" w:customStyle="1" w:styleId="D79880FD3C0043A2AD54468A920CAAEC">
    <w:name w:val="D79880FD3C0043A2AD54468A920CAAEC"/>
  </w:style>
  <w:style w:type="paragraph" w:customStyle="1" w:styleId="01E5B7E9CA824DA390A94020EC1FB368">
    <w:name w:val="01E5B7E9CA824DA390A94020EC1FB368"/>
  </w:style>
  <w:style w:type="paragraph" w:customStyle="1" w:styleId="6FB52BE3BE38426E8088BE7CCE21FFE3">
    <w:name w:val="6FB52BE3BE38426E8088BE7CCE21FFE3"/>
  </w:style>
  <w:style w:type="paragraph" w:customStyle="1" w:styleId="184D010968734E52B2C60C7D94A487E6">
    <w:name w:val="184D010968734E52B2C60C7D94A48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140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Harry Potter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Connor Mills</cp:lastModifiedBy>
  <cp:revision>13</cp:revision>
  <dcterms:created xsi:type="dcterms:W3CDTF">2022-08-02T01:45:00Z</dcterms:created>
  <dcterms:modified xsi:type="dcterms:W3CDTF">2022-09-29T01:18:00Z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